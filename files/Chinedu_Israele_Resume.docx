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tblpY="796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800"/>
      </w:tblGrid>
      <w:tr w:rsidR="00686AB0" w:rsidRPr="00CF1A49" w14:paraId="15710FD0" w14:textId="77777777" w:rsidTr="00686AB0">
        <w:trPr>
          <w:trHeight w:hRule="exact" w:val="1710"/>
        </w:trPr>
        <w:tc>
          <w:tcPr>
            <w:tcW w:w="11664" w:type="dxa"/>
            <w:tcMar>
              <w:top w:w="0" w:type="dxa"/>
              <w:bottom w:w="0" w:type="dxa"/>
            </w:tcMar>
          </w:tcPr>
          <w:p w14:paraId="6999DF56" w14:textId="77777777" w:rsidR="00686AB0" w:rsidRPr="00947C5E" w:rsidRDefault="00686AB0" w:rsidP="00686AB0">
            <w:pPr>
              <w:pStyle w:val="Title"/>
              <w:rPr>
                <w:sz w:val="64"/>
                <w:szCs w:val="64"/>
              </w:rPr>
            </w:pPr>
            <w:r w:rsidRPr="00947C5E">
              <w:rPr>
                <w:sz w:val="64"/>
                <w:szCs w:val="64"/>
              </w:rPr>
              <w:t xml:space="preserve">isRAEL E. </w:t>
            </w:r>
            <w:r w:rsidRPr="00947C5E">
              <w:rPr>
                <w:rStyle w:val="IntenseEmphasis"/>
                <w:sz w:val="64"/>
                <w:szCs w:val="64"/>
              </w:rPr>
              <w:t>chinedu</w:t>
            </w:r>
          </w:p>
          <w:p w14:paraId="4F19D044" w14:textId="77777777" w:rsidR="00686AB0" w:rsidRPr="00947C5E" w:rsidRDefault="00686AB0" w:rsidP="00686AB0">
            <w:pPr>
              <w:pStyle w:val="ContactInfo"/>
              <w:contextualSpacing w:val="0"/>
              <w:rPr>
                <w:sz w:val="36"/>
                <w:szCs w:val="36"/>
              </w:rPr>
            </w:pPr>
            <w:r w:rsidRPr="00947C5E">
              <w:rPr>
                <w:sz w:val="36"/>
                <w:szCs w:val="36"/>
              </w:rPr>
              <w:t>PROFESSIONAL FULL STACK WEB DEVELOPER</w:t>
            </w:r>
          </w:p>
          <w:p w14:paraId="2C579B5E" w14:textId="77777777" w:rsidR="00686AB0" w:rsidRPr="00CF1A49" w:rsidRDefault="00686AB0" w:rsidP="00686AB0">
            <w:pPr>
              <w:pStyle w:val="ContactInfo"/>
              <w:contextualSpacing w:val="0"/>
            </w:pPr>
            <w:r>
              <w:t>Delta, Nigeria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B0B4CF02F2204C12BE286F375C774586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+2349064687626</w:t>
            </w:r>
          </w:p>
          <w:p w14:paraId="37F036BF" w14:textId="106A349E" w:rsidR="00686AB0" w:rsidRPr="00CF1A49" w:rsidRDefault="00686AB0" w:rsidP="00686AB0">
            <w:pPr>
              <w:pStyle w:val="ContactInfoEmphasis"/>
              <w:contextualSpacing w:val="0"/>
            </w:pPr>
            <w:sdt>
              <w:sdtPr>
                <w:alias w:val="Enter email:"/>
                <w:tag w:val="Enter email:"/>
                <w:id w:val="1154873695"/>
                <w:placeholder>
                  <w:docPart w:val="D93733EFEE164E2A931FAB694DD02F4F"/>
                </w:placeholder>
                <w15:appearance w15:val="hidden"/>
              </w:sdtPr>
              <w:sdtContent>
                <w:hyperlink r:id="rId7" w:history="1">
                  <w:r w:rsidRPr="00724D06">
                    <w:rPr>
                      <w:rStyle w:val="Hyperlink"/>
                      <w:color w:val="1D824C" w:themeColor="accent1"/>
                    </w:rPr>
                    <w:t>Chineduisraele@</w:t>
                  </w:r>
                  <w:r w:rsidRPr="00724D06">
                    <w:rPr>
                      <w:rStyle w:val="Hyperlink"/>
                      <w:color w:val="1D824C" w:themeColor="accent1"/>
                    </w:rPr>
                    <w:t>g</w:t>
                  </w:r>
                  <w:r w:rsidRPr="00724D06">
                    <w:rPr>
                      <w:rStyle w:val="Hyperlink"/>
                      <w:color w:val="1D824C" w:themeColor="accent1"/>
                    </w:rPr>
                    <w:t>mail.com</w:t>
                  </w:r>
                </w:hyperlink>
              </w:sdtContent>
            </w:sdt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C62CAC04B0D24531ADF4A0EF1628AC65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hyperlink r:id="rId8" w:history="1">
              <w:r w:rsidRPr="00E44AA5">
                <w:rPr>
                  <w:rStyle w:val="Hyperlink"/>
                  <w:color w:val="1D824C" w:themeColor="accent1"/>
                </w:rPr>
                <w:t>Linke</w:t>
              </w:r>
              <w:r w:rsidRPr="00E44AA5">
                <w:rPr>
                  <w:rStyle w:val="Hyperlink"/>
                  <w:color w:val="1D824C" w:themeColor="accent1"/>
                </w:rPr>
                <w:t>d</w:t>
              </w:r>
              <w:r w:rsidRPr="00E44AA5">
                <w:rPr>
                  <w:rStyle w:val="Hyperlink"/>
                  <w:color w:val="1D824C" w:themeColor="accent1"/>
                </w:rPr>
                <w:t>In Profile</w:t>
              </w:r>
            </w:hyperlink>
            <w:r w:rsidRPr="00CF1A49"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9FF4CA54F2C649F98BBBAC3D5E2DBAC3"/>
                </w:placeholder>
                <w:temporary/>
                <w:showingPlcHdr/>
                <w15:appearance w15:val="hidden"/>
              </w:sdtPr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hyperlink r:id="rId9" w:history="1">
              <w:r>
                <w:rPr>
                  <w:rStyle w:val="Hyperlink"/>
                  <w:color w:val="1D824C" w:themeColor="accent1"/>
                </w:rPr>
                <w:t>My p</w:t>
              </w:r>
              <w:r>
                <w:rPr>
                  <w:rStyle w:val="Hyperlink"/>
                  <w:color w:val="1D824C" w:themeColor="accent1"/>
                </w:rPr>
                <w:t>o</w:t>
              </w:r>
              <w:r>
                <w:rPr>
                  <w:rStyle w:val="Hyperlink"/>
                  <w:color w:val="1D824C" w:themeColor="accent1"/>
                </w:rPr>
                <w:t>rtfolio</w:t>
              </w:r>
            </w:hyperlink>
          </w:p>
        </w:tc>
      </w:tr>
      <w:tr w:rsidR="00686AB0" w:rsidRPr="00CF1A49" w14:paraId="451F8782" w14:textId="77777777" w:rsidTr="00686AB0">
        <w:tc>
          <w:tcPr>
            <w:tcW w:w="11664" w:type="dxa"/>
            <w:tcMar>
              <w:top w:w="432" w:type="dxa"/>
            </w:tcMar>
          </w:tcPr>
          <w:p w14:paraId="2D784A8C" w14:textId="13D7A8EB" w:rsidR="00686AB0" w:rsidRDefault="00686AB0" w:rsidP="00686AB0">
            <w:r>
              <w:t>Proven full stack web developer experienced in developing and deploying high performing, SEO-optimized and accessibility friendly React Single page web applications powered by Django backends and PostgreSQL</w:t>
            </w:r>
            <w:r w:rsidR="008A0B93">
              <w:t>/</w:t>
            </w:r>
            <w:r>
              <w:t>MySQL database.</w:t>
            </w:r>
          </w:p>
          <w:p w14:paraId="7AD0A83C" w14:textId="77777777" w:rsidR="00686AB0" w:rsidRDefault="00686AB0" w:rsidP="00686AB0"/>
          <w:p w14:paraId="31D2FBA9" w14:textId="77777777" w:rsidR="00686AB0" w:rsidRDefault="00686AB0" w:rsidP="00686AB0">
            <w:r>
              <w:t>Experienced in utilizing responsive web design principles, implementing Django REST framework, server-side asynchronous task scheduling, API calls to third-party data provider and deploying, updating and maintaining React and Django projects on Netlify and Heroku.</w:t>
            </w:r>
          </w:p>
          <w:p w14:paraId="060D5199" w14:textId="77777777" w:rsidR="00686AB0" w:rsidRPr="00724D06" w:rsidRDefault="00686AB0" w:rsidP="00686AB0">
            <w:pPr>
              <w:pStyle w:val="Heading1"/>
              <w:rPr>
                <w:rFonts w:asciiTheme="minorHAnsi" w:eastAsiaTheme="minorHAnsi" w:hAnsiTheme="minorHAnsi" w:cstheme="minorBidi"/>
                <w:color w:val="595959" w:themeColor="text1" w:themeTint="A6"/>
                <w:sz w:val="22"/>
                <w:szCs w:val="22"/>
              </w:rPr>
            </w:pPr>
            <w:r>
              <w:t>SKILLS</w:t>
            </w:r>
          </w:p>
          <w:p w14:paraId="110D8115" w14:textId="77777777" w:rsidR="00777AB8" w:rsidRDefault="00686AB0" w:rsidP="00686AB0"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HTML5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CSS3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SASS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BOOTSTRAP5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JAVASCRIPT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REACT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</w:t>
            </w:r>
            <w:r>
              <w:t xml:space="preserve">REDUX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</w:t>
            </w:r>
            <w:r>
              <w:t xml:space="preserve">PYTHON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DJANGO      </w:t>
            </w:r>
          </w:p>
          <w:p w14:paraId="48000DD5" w14:textId="1F5B6A66" w:rsidR="00686AB0" w:rsidRPr="00CF1A49" w:rsidRDefault="00686AB0" w:rsidP="00686AB0"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</w:t>
            </w:r>
            <w:bookmarkStart w:id="0" w:name="_GoBack"/>
            <w:bookmarkEnd w:id="0"/>
            <w:r>
              <w:t xml:space="preserve">MYSQL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POSTGRESQL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GIT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GITHUB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COMMAND LINE      </w:t>
            </w: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VSCODE</w:t>
            </w:r>
          </w:p>
        </w:tc>
      </w:tr>
    </w:tbl>
    <w:p w14:paraId="75652843" w14:textId="73027588" w:rsidR="004E01EB" w:rsidRPr="00CF1A49" w:rsidRDefault="00686AB0" w:rsidP="004E01EB">
      <w:pPr>
        <w:pStyle w:val="Heading1"/>
      </w:pPr>
      <w:r>
        <w:t xml:space="preserve"> </w:t>
      </w:r>
      <w:r w:rsidR="006C492E">
        <w:t>PROJECTs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10723"/>
      </w:tblGrid>
      <w:tr w:rsidR="001D0BF1" w:rsidRPr="00CF1A49" w14:paraId="653E6AF8" w14:textId="77777777" w:rsidTr="00D66A52">
        <w:tc>
          <w:tcPr>
            <w:tcW w:w="9355" w:type="dxa"/>
          </w:tcPr>
          <w:p w14:paraId="44C68F2C" w14:textId="2E02EFD5" w:rsidR="001D0BF1" w:rsidRPr="00CF1A49" w:rsidRDefault="00960DF2" w:rsidP="001D0BF1">
            <w:pPr>
              <w:pStyle w:val="Heading3"/>
              <w:contextualSpacing w:val="0"/>
              <w:outlineLvl w:val="2"/>
            </w:pPr>
            <w:r>
              <w:t>December, 2021</w:t>
            </w:r>
            <w:r w:rsidR="001D0BF1" w:rsidRPr="00CF1A49">
              <w:t xml:space="preserve"> – </w:t>
            </w:r>
            <w:r>
              <w:t>April 2022</w:t>
            </w:r>
          </w:p>
          <w:p w14:paraId="106F5624" w14:textId="30A9A663" w:rsidR="001D0BF1" w:rsidRPr="00CF1A49" w:rsidRDefault="00960DF2" w:rsidP="001D0BF1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Friendlee E-commerce Project</w:t>
            </w:r>
          </w:p>
          <w:p w14:paraId="0C60501A" w14:textId="026B0ADA" w:rsidR="00E03822" w:rsidRDefault="00E03822" w:rsidP="00960DF2">
            <w:r>
              <w:t>Project URL:</w:t>
            </w:r>
            <w:r w:rsidRPr="003E7FAF">
              <w:t xml:space="preserve"> </w:t>
            </w:r>
            <w:hyperlink r:id="rId10" w:history="1">
              <w:r>
                <w:rPr>
                  <w:rStyle w:val="Hyperlink"/>
                </w:rPr>
                <w:t>view pro</w:t>
              </w:r>
              <w:r>
                <w:rPr>
                  <w:rStyle w:val="Hyperlink"/>
                </w:rPr>
                <w:t>j</w:t>
              </w:r>
              <w:r>
                <w:rPr>
                  <w:rStyle w:val="Hyperlink"/>
                </w:rPr>
                <w:t>ect</w:t>
              </w:r>
            </w:hyperlink>
          </w:p>
          <w:p w14:paraId="5A2F9552" w14:textId="04B7706A" w:rsidR="00960DF2" w:rsidRDefault="00960DF2" w:rsidP="00960DF2">
            <w:r>
              <w:t xml:space="preserve">Stack: HTML, </w:t>
            </w:r>
            <w:r w:rsidRPr="000F4620">
              <w:rPr>
                <w:b/>
                <w:bCs/>
              </w:rPr>
              <w:t>SASS, REACT, REDUX, DJANGO, CELERY, POSTGRESQL, AWS, NETLIFY, HEROKU, PAYSTACK</w:t>
            </w:r>
          </w:p>
          <w:p w14:paraId="31381163" w14:textId="6B38F386" w:rsidR="00581AC8" w:rsidRDefault="00D27C84" w:rsidP="00EF33D7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 </w:t>
            </w:r>
            <w:r w:rsidR="00581AC8">
              <w:t xml:space="preserve">Fully functional e-commerce </w:t>
            </w:r>
            <w:r w:rsidR="007E0D04">
              <w:t>Single page web app</w:t>
            </w:r>
            <w:r w:rsidR="00581AC8">
              <w:t xml:space="preserve"> built with React Js, Django and PostgreSQL</w:t>
            </w:r>
          </w:p>
          <w:p w14:paraId="4EFFC93F" w14:textId="28E6D337" w:rsidR="00581AC8" w:rsidRDefault="00581AC8" w:rsidP="00EF33D7">
            <w:pPr>
              <w:spacing w:after="160" w:line="259" w:lineRule="auto"/>
            </w:pPr>
            <w:r>
              <w:t xml:space="preserve">Utilized React redux for state handling and react image crop for client-side photo cropping, </w:t>
            </w:r>
            <w:r w:rsidR="00D27C84">
              <w:t>i</w:t>
            </w:r>
            <w:r>
              <w:t>mplemented image lazy loading using intersection observer api and client-side data caching to speed up page load on subsequent page visits</w:t>
            </w:r>
          </w:p>
          <w:p w14:paraId="45D85E43" w14:textId="679F8945" w:rsidR="00581AC8" w:rsidRDefault="00D27C84" w:rsidP="00EF33D7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 </w:t>
            </w:r>
            <w:r w:rsidR="00581AC8">
              <w:t>Implemented multiple Django custom user model authentication and email verification, asynchronous server tasks scheduling using celery, optimized database querying techniques and restful API data endpoints using rest framework</w:t>
            </w:r>
          </w:p>
          <w:p w14:paraId="18A50B28" w14:textId="392E7A59" w:rsidR="00581AC8" w:rsidRDefault="00D27C84" w:rsidP="00EF33D7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 </w:t>
            </w:r>
            <w:r w:rsidR="00581AC8">
              <w:t>Incorporated AWS S3 to upload images and persist image data to PostgreSQL database</w:t>
            </w:r>
          </w:p>
          <w:p w14:paraId="215323B8" w14:textId="7B35BA9E" w:rsidR="001E3120" w:rsidRDefault="00C455D9" w:rsidP="00EF33D7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t xml:space="preserve">  </w:t>
            </w:r>
            <w:r w:rsidR="00581AC8">
              <w:t>Integrated Paystack payment gateway for handling payments</w:t>
            </w:r>
          </w:p>
          <w:p w14:paraId="1A485DAD" w14:textId="6AED012E" w:rsidR="00312DA9" w:rsidRPr="00CF1A49" w:rsidRDefault="00312DA9" w:rsidP="00EF33D7">
            <w:pPr>
              <w:spacing w:after="160" w:line="259" w:lineRule="auto"/>
            </w:pPr>
          </w:p>
        </w:tc>
      </w:tr>
      <w:tr w:rsidR="00F61DF9" w:rsidRPr="00CF1A49" w14:paraId="125B3295" w14:textId="77777777" w:rsidTr="00F61DF9">
        <w:tc>
          <w:tcPr>
            <w:tcW w:w="9355" w:type="dxa"/>
            <w:tcMar>
              <w:top w:w="216" w:type="dxa"/>
            </w:tcMar>
          </w:tcPr>
          <w:p w14:paraId="269AA3FB" w14:textId="6A91CC6D" w:rsidR="00F61DF9" w:rsidRPr="00CF1A49" w:rsidRDefault="00960DF2" w:rsidP="00F61DF9">
            <w:pPr>
              <w:pStyle w:val="Heading3"/>
              <w:contextualSpacing w:val="0"/>
              <w:outlineLvl w:val="2"/>
            </w:pPr>
            <w:r>
              <w:t>February, 2022 – March 2022</w:t>
            </w:r>
          </w:p>
          <w:p w14:paraId="15919FA4" w14:textId="7760F2A3" w:rsidR="00F61DF9" w:rsidRPr="00CF1A49" w:rsidRDefault="00960DF2" w:rsidP="00F61DF9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Fashionista Blog Project</w:t>
            </w:r>
          </w:p>
          <w:p w14:paraId="7CDC1CEF" w14:textId="1489C782" w:rsidR="00E03822" w:rsidRDefault="00E03822" w:rsidP="00F61DF9">
            <w:r>
              <w:t>Project URL:</w:t>
            </w:r>
            <w:r w:rsidRPr="003E7FAF">
              <w:t xml:space="preserve"> </w:t>
            </w:r>
            <w:hyperlink r:id="rId11" w:history="1">
              <w:r>
                <w:rPr>
                  <w:rStyle w:val="Hyperlink"/>
                </w:rPr>
                <w:t>view project</w:t>
              </w:r>
            </w:hyperlink>
          </w:p>
          <w:p w14:paraId="0C13E485" w14:textId="3B13ACE2" w:rsidR="00F61DF9" w:rsidRDefault="00AA5D0B" w:rsidP="00F61DF9">
            <w:r>
              <w:t xml:space="preserve">Stack: </w:t>
            </w:r>
            <w:r w:rsidRPr="000F4620">
              <w:rPr>
                <w:b/>
                <w:bCs/>
              </w:rPr>
              <w:t>HTML, SASS, REACT, DJANGO, POSTGRESQL, AWS, NETLIFY, HEROKU</w:t>
            </w:r>
          </w:p>
          <w:p w14:paraId="1DB03720" w14:textId="264F2E9D" w:rsidR="00581AC8" w:rsidRDefault="00312DA9" w:rsidP="00312DA9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 </w:t>
            </w:r>
            <w:r w:rsidR="00581AC8">
              <w:t>Introduced website modernization efforts to create an overall better user experience, SEO-optimization and accessibility</w:t>
            </w:r>
          </w:p>
          <w:p w14:paraId="0C3F92C1" w14:textId="05FD0823" w:rsidR="00581AC8" w:rsidRDefault="00312DA9" w:rsidP="00312DA9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 </w:t>
            </w:r>
            <w:r w:rsidR="00581AC8">
              <w:t>Implemented optimized database querying techniques to reduce server response time, restful API data endpoints using rest framework and HTML email notifications based on Django templating system</w:t>
            </w:r>
          </w:p>
          <w:p w14:paraId="523234C7" w14:textId="77777777" w:rsidR="00693510" w:rsidRDefault="00312DA9" w:rsidP="00312DA9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 </w:t>
            </w:r>
            <w:r w:rsidR="00581AC8">
              <w:t>Incorporated AWS S3 to upload images and persist image data to PostgreSQL database</w:t>
            </w:r>
          </w:p>
          <w:p w14:paraId="0EA606AF" w14:textId="5573AFF5" w:rsidR="00312DA9" w:rsidRPr="005B4A59" w:rsidRDefault="00312DA9" w:rsidP="00312DA9">
            <w:pPr>
              <w:spacing w:after="160" w:line="259" w:lineRule="auto"/>
            </w:pPr>
          </w:p>
        </w:tc>
      </w:tr>
      <w:tr w:rsidR="00693510" w:rsidRPr="00CF1A49" w14:paraId="59E6CA1B" w14:textId="77777777" w:rsidTr="00F61DF9">
        <w:tc>
          <w:tcPr>
            <w:tcW w:w="9355" w:type="dxa"/>
            <w:tcMar>
              <w:top w:w="216" w:type="dxa"/>
            </w:tcMar>
          </w:tcPr>
          <w:p w14:paraId="7BCE638D" w14:textId="77777777" w:rsidR="00693510" w:rsidRPr="00CF1A49" w:rsidRDefault="00693510" w:rsidP="00693510">
            <w:pPr>
              <w:pStyle w:val="Heading3"/>
              <w:contextualSpacing w:val="0"/>
              <w:outlineLvl w:val="2"/>
            </w:pPr>
            <w:r>
              <w:lastRenderedPageBreak/>
              <w:t>February, 2022 – March 2022</w:t>
            </w:r>
          </w:p>
          <w:p w14:paraId="4C5593DC" w14:textId="35AC2E42" w:rsidR="00E03822" w:rsidRPr="00CF1A49" w:rsidRDefault="00693510" w:rsidP="00693510">
            <w:pPr>
              <w:pStyle w:val="Heading2"/>
              <w:contextualSpacing w:val="0"/>
              <w:outlineLvl w:val="1"/>
            </w:pPr>
            <w:r>
              <w:rPr>
                <w:bCs/>
              </w:rPr>
              <w:t>VOOM COURIER</w:t>
            </w:r>
            <w:r w:rsidR="00E03822">
              <w:rPr>
                <w:bCs/>
              </w:rPr>
              <w:t xml:space="preserve"> service</w:t>
            </w:r>
            <w:r>
              <w:rPr>
                <w:bCs/>
              </w:rPr>
              <w:t xml:space="preserve"> </w:t>
            </w:r>
            <w:r>
              <w:rPr>
                <w:bCs/>
              </w:rPr>
              <w:t>Project</w:t>
            </w:r>
          </w:p>
          <w:p w14:paraId="73FBF395" w14:textId="54DA8D6A" w:rsidR="00E03822" w:rsidRDefault="00E03822" w:rsidP="00693510">
            <w:bookmarkStart w:id="1" w:name="_Hlk105619243"/>
            <w:r>
              <w:t>Project</w:t>
            </w:r>
            <w:r>
              <w:t xml:space="preserve"> URL:</w:t>
            </w:r>
            <w:r w:rsidRPr="003E7FAF">
              <w:t xml:space="preserve"> </w:t>
            </w:r>
            <w:hyperlink r:id="rId12" w:history="1">
              <w:r>
                <w:rPr>
                  <w:rStyle w:val="Hyperlink"/>
                </w:rPr>
                <w:t xml:space="preserve">view </w:t>
              </w:r>
              <w:r>
                <w:rPr>
                  <w:rStyle w:val="Hyperlink"/>
                </w:rPr>
                <w:t>project</w:t>
              </w:r>
            </w:hyperlink>
          </w:p>
          <w:bookmarkEnd w:id="1"/>
          <w:p w14:paraId="024BEFE2" w14:textId="7BE0A3E1" w:rsidR="00693510" w:rsidRDefault="00693510" w:rsidP="00693510">
            <w:r>
              <w:t xml:space="preserve">Stack: </w:t>
            </w:r>
            <w:r w:rsidRPr="000F4620">
              <w:rPr>
                <w:b/>
                <w:bCs/>
              </w:rPr>
              <w:t>HTML, SASS, REACT, NETLIFY</w:t>
            </w:r>
            <w:r w:rsidR="00581AC8" w:rsidRPr="000F4620">
              <w:rPr>
                <w:b/>
                <w:bCs/>
              </w:rPr>
              <w:t xml:space="preserve">, </w:t>
            </w:r>
            <w:r w:rsidR="00581AC8" w:rsidRPr="000F4620">
              <w:rPr>
                <w:b/>
                <w:bCs/>
              </w:rPr>
              <w:t>GEOAPIFY API</w:t>
            </w:r>
          </w:p>
          <w:p w14:paraId="4CF36FE5" w14:textId="7FE661C1" w:rsidR="00581AC8" w:rsidRDefault="00312DA9" w:rsidP="00312DA9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 </w:t>
            </w:r>
            <w:r w:rsidR="00581AC8">
              <w:t>Simple React S</w:t>
            </w:r>
            <w:r w:rsidR="00E03822">
              <w:t>ingle page web application</w:t>
            </w:r>
            <w:r w:rsidR="00581AC8">
              <w:t xml:space="preserve"> inspired by Fedex.com</w:t>
            </w:r>
          </w:p>
          <w:p w14:paraId="7774E0F3" w14:textId="735D37F5" w:rsidR="00693510" w:rsidRDefault="00884FCC" w:rsidP="00312DA9">
            <w:pPr>
              <w:spacing w:after="160" w:line="259" w:lineRule="auto"/>
            </w:pPr>
            <w:r w:rsidRPr="00D27C84">
              <w:rPr>
                <w:color w:val="1D824C" w:themeColor="accent1"/>
                <w:sz w:val="28"/>
                <w:szCs w:val="28"/>
              </w:rPr>
              <w:sym w:font="Symbol" w:char="F0B7"/>
            </w:r>
            <w:r>
              <w:rPr>
                <w:color w:val="1D824C" w:themeColor="accent1"/>
                <w:sz w:val="28"/>
                <w:szCs w:val="28"/>
              </w:rPr>
              <w:t xml:space="preserve">  </w:t>
            </w:r>
            <w:r w:rsidR="00581AC8">
              <w:t>Incorporates Geoapify Api to track user location via IP address</w:t>
            </w:r>
          </w:p>
        </w:tc>
      </w:tr>
    </w:tbl>
    <w:p w14:paraId="4FB02AC9" w14:textId="164C1223" w:rsidR="00DA59AA" w:rsidRPr="00CF1A49" w:rsidRDefault="00724D06" w:rsidP="0097790C">
      <w:pPr>
        <w:pStyle w:val="Heading1"/>
      </w:pPr>
      <w:r>
        <w:t>certification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723"/>
      </w:tblGrid>
      <w:tr w:rsidR="001D0BF1" w:rsidRPr="00CF1A49" w14:paraId="40D59CAA" w14:textId="77777777" w:rsidTr="00D66A52">
        <w:tc>
          <w:tcPr>
            <w:tcW w:w="9355" w:type="dxa"/>
          </w:tcPr>
          <w:p w14:paraId="346644C0" w14:textId="33FE8F19" w:rsidR="001D0BF1" w:rsidRPr="00CF1A49" w:rsidRDefault="00724D06" w:rsidP="001D0BF1">
            <w:pPr>
              <w:pStyle w:val="Heading3"/>
              <w:contextualSpacing w:val="0"/>
              <w:outlineLvl w:val="2"/>
            </w:pPr>
            <w:r>
              <w:t>May 2022</w:t>
            </w:r>
            <w:r>
              <w:t xml:space="preserve"> </w:t>
            </w:r>
            <w:r>
              <w:sym w:font="Symbol" w:char="F0B7"/>
            </w:r>
            <w:r>
              <w:t xml:space="preserve"> No Expiration Date</w:t>
            </w:r>
          </w:p>
          <w:p w14:paraId="52684A86" w14:textId="6FE5EEB5" w:rsidR="001D0BF1" w:rsidRPr="00CF1A49" w:rsidRDefault="001447A3" w:rsidP="001D0BF1">
            <w:pPr>
              <w:pStyle w:val="Heading2"/>
              <w:contextualSpacing w:val="0"/>
              <w:outlineLvl w:val="1"/>
            </w:pPr>
            <w:r w:rsidRPr="001447A3">
              <w:t>GOOGLE AFRICA DEVELOPERS SCHOLARSHIP TRAINING PROGRAM 2021</w:t>
            </w:r>
          </w:p>
          <w:p w14:paraId="05FFC92E" w14:textId="3C4F194C" w:rsidR="007538DC" w:rsidRPr="00CF1A49" w:rsidRDefault="001447A3" w:rsidP="001447A3">
            <w:r>
              <w:t>Cert URL:</w:t>
            </w:r>
            <w:r w:rsidRPr="003E7FAF">
              <w:t xml:space="preserve"> </w:t>
            </w:r>
            <w:hyperlink r:id="rId13" w:history="1">
              <w:r>
                <w:rPr>
                  <w:rStyle w:val="Hyperlink"/>
                </w:rPr>
                <w:t>view certificate</w:t>
              </w:r>
            </w:hyperlink>
          </w:p>
        </w:tc>
      </w:tr>
      <w:tr w:rsidR="00F61DF9" w:rsidRPr="00CF1A49" w14:paraId="10920F4E" w14:textId="77777777" w:rsidTr="00F61DF9">
        <w:tc>
          <w:tcPr>
            <w:tcW w:w="9355" w:type="dxa"/>
            <w:tcMar>
              <w:top w:w="216" w:type="dxa"/>
            </w:tcMar>
          </w:tcPr>
          <w:p w14:paraId="5DE7ED03" w14:textId="700D0F8F" w:rsidR="00F61DF9" w:rsidRPr="00CF1A49" w:rsidRDefault="001B16DA" w:rsidP="00F61DF9">
            <w:pPr>
              <w:pStyle w:val="Heading3"/>
              <w:contextualSpacing w:val="0"/>
              <w:outlineLvl w:val="2"/>
            </w:pPr>
            <w:r>
              <w:t>December 2021</w:t>
            </w:r>
            <w:r>
              <w:t xml:space="preserve"> </w:t>
            </w:r>
            <w:r>
              <w:sym w:font="Symbol" w:char="F0B7"/>
            </w:r>
            <w:r>
              <w:t xml:space="preserve"> No Expiration Date</w:t>
            </w:r>
          </w:p>
          <w:p w14:paraId="34A09C1F" w14:textId="6F7D1FCC" w:rsidR="00F61DF9" w:rsidRDefault="001B16DA" w:rsidP="00693510">
            <w:pPr>
              <w:pStyle w:val="Heading2"/>
              <w:contextualSpacing w:val="0"/>
            </w:pPr>
            <w:r w:rsidRPr="00BA3FC7">
              <w:rPr>
                <w:bCs/>
              </w:rPr>
              <w:t>Maryland Computer Institute Certificate of completion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MCI WARRI</w:t>
            </w:r>
          </w:p>
        </w:tc>
      </w:tr>
    </w:tbl>
    <w:p w14:paraId="4E61E619" w14:textId="7B2F6A9C" w:rsidR="00486277" w:rsidRPr="00CF1A49" w:rsidRDefault="007B51F6" w:rsidP="00486277">
      <w:pPr>
        <w:pStyle w:val="Heading1"/>
      </w:pPr>
      <w:r>
        <w:t>OTHERS</w:t>
      </w:r>
    </w:p>
    <w:p w14:paraId="0F297BFF" w14:textId="681FB00A" w:rsidR="00B51D1B" w:rsidRDefault="007B51F6" w:rsidP="006E1507">
      <w:r w:rsidRPr="007B51F6">
        <w:rPr>
          <w:b/>
          <w:bCs/>
          <w:color w:val="1D824C" w:themeColor="accent1"/>
        </w:rPr>
        <w:t>LANGUAGE</w:t>
      </w:r>
      <w:r>
        <w:rPr>
          <w:b/>
          <w:bCs/>
          <w:color w:val="1D824C" w:themeColor="accent1"/>
        </w:rPr>
        <w:t xml:space="preserve">: </w:t>
      </w:r>
      <w:r>
        <w:t xml:space="preserve">English </w:t>
      </w:r>
      <w:r w:rsidR="00A133FA">
        <w:t>(full</w:t>
      </w:r>
      <w:r>
        <w:t xml:space="preserve"> proficiency)</w:t>
      </w:r>
    </w:p>
    <w:p w14:paraId="22B16B0B" w14:textId="77777777" w:rsidR="002048CA" w:rsidRDefault="002048CA" w:rsidP="006E1507"/>
    <w:p w14:paraId="36DA5978" w14:textId="3940C527" w:rsidR="002048CA" w:rsidRDefault="00A133FA" w:rsidP="00A133FA">
      <w:r>
        <w:rPr>
          <w:b/>
          <w:bCs/>
          <w:color w:val="1D824C" w:themeColor="accent1"/>
        </w:rPr>
        <w:t>INTERESTS</w:t>
      </w:r>
      <w:r>
        <w:rPr>
          <w:b/>
          <w:bCs/>
          <w:color w:val="1D824C" w:themeColor="accent1"/>
        </w:rPr>
        <w:t xml:space="preserve">: </w:t>
      </w:r>
      <w:r>
        <w:t>Medicine,</w:t>
      </w:r>
      <w:r w:rsidR="002048CA">
        <w:t xml:space="preserve"> </w:t>
      </w:r>
      <w:r w:rsidR="002048CA">
        <w:t>Programming</w:t>
      </w:r>
      <w:r w:rsidR="002048CA">
        <w:t>,</w:t>
      </w:r>
      <w:r>
        <w:t xml:space="preserve"> </w:t>
      </w:r>
      <w:r w:rsidR="002048CA">
        <w:t>Music, Reading, Networking</w:t>
      </w:r>
    </w:p>
    <w:p w14:paraId="213F6D51" w14:textId="77777777" w:rsidR="00A133FA" w:rsidRPr="007B51F6" w:rsidRDefault="00A133FA" w:rsidP="006E1507">
      <w:pPr>
        <w:rPr>
          <w:b/>
          <w:bCs/>
          <w:color w:val="1D824C" w:themeColor="accent1"/>
        </w:rPr>
      </w:pPr>
    </w:p>
    <w:sectPr w:rsidR="00A133FA" w:rsidRPr="007B51F6" w:rsidSect="00777AB8">
      <w:headerReference w:type="default" r:id="rId14"/>
      <w:footerReference w:type="default" r:id="rId15"/>
      <w:headerReference w:type="first" r:id="rId16"/>
      <w:pgSz w:w="12240" w:h="15840" w:code="1"/>
      <w:pgMar w:top="720" w:right="720" w:bottom="720" w:left="72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E69D5E" w14:textId="77777777" w:rsidR="00DB0D2D" w:rsidRDefault="00DB0D2D" w:rsidP="0068194B">
      <w:r>
        <w:separator/>
      </w:r>
    </w:p>
    <w:p w14:paraId="46300C52" w14:textId="77777777" w:rsidR="00DB0D2D" w:rsidRDefault="00DB0D2D"/>
    <w:p w14:paraId="3C557237" w14:textId="77777777" w:rsidR="00DB0D2D" w:rsidRDefault="00DB0D2D"/>
  </w:endnote>
  <w:endnote w:type="continuationSeparator" w:id="0">
    <w:p w14:paraId="171294DC" w14:textId="77777777" w:rsidR="00DB0D2D" w:rsidRDefault="00DB0D2D" w:rsidP="0068194B">
      <w:r>
        <w:continuationSeparator/>
      </w:r>
    </w:p>
    <w:p w14:paraId="3EE56D73" w14:textId="77777777" w:rsidR="00DB0D2D" w:rsidRDefault="00DB0D2D"/>
    <w:p w14:paraId="02A4B118" w14:textId="77777777" w:rsidR="00DB0D2D" w:rsidRDefault="00DB0D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845E4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8FD6E" w14:textId="77777777" w:rsidR="00DB0D2D" w:rsidRDefault="00DB0D2D" w:rsidP="0068194B">
      <w:r>
        <w:separator/>
      </w:r>
    </w:p>
    <w:p w14:paraId="7C6F2B2A" w14:textId="77777777" w:rsidR="00DB0D2D" w:rsidRDefault="00DB0D2D"/>
    <w:p w14:paraId="4FD7F207" w14:textId="77777777" w:rsidR="00DB0D2D" w:rsidRDefault="00DB0D2D"/>
  </w:footnote>
  <w:footnote w:type="continuationSeparator" w:id="0">
    <w:p w14:paraId="2C46887B" w14:textId="77777777" w:rsidR="00DB0D2D" w:rsidRDefault="00DB0D2D" w:rsidP="0068194B">
      <w:r>
        <w:continuationSeparator/>
      </w:r>
    </w:p>
    <w:p w14:paraId="28EEA463" w14:textId="77777777" w:rsidR="00DB0D2D" w:rsidRDefault="00DB0D2D"/>
    <w:p w14:paraId="66252B4D" w14:textId="77777777" w:rsidR="00DB0D2D" w:rsidRDefault="00DB0D2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6B1523" w14:textId="06E6A8AA" w:rsidR="00693510" w:rsidRDefault="006935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FD8FBE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1D28707" wp14:editId="7492EFF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307E4643" id="Straight Connector 5" o:spid="_x0000_s1026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DE784D6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16E52F6"/>
    <w:multiLevelType w:val="hybridMultilevel"/>
    <w:tmpl w:val="CFE669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1"/>
  </w:num>
  <w:num w:numId="6">
    <w:abstractNumId w:val="3"/>
  </w:num>
  <w:num w:numId="7">
    <w:abstractNumId w:val="12"/>
  </w:num>
  <w:num w:numId="8">
    <w:abstractNumId w:val="2"/>
  </w:num>
  <w:num w:numId="9">
    <w:abstractNumId w:val="13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AA5"/>
    <w:rsid w:val="000001EF"/>
    <w:rsid w:val="00007322"/>
    <w:rsid w:val="00007728"/>
    <w:rsid w:val="00022EB2"/>
    <w:rsid w:val="00024584"/>
    <w:rsid w:val="00024730"/>
    <w:rsid w:val="00055E95"/>
    <w:rsid w:val="0007021F"/>
    <w:rsid w:val="000A39F8"/>
    <w:rsid w:val="000A7A03"/>
    <w:rsid w:val="000B2BA5"/>
    <w:rsid w:val="000F2F8C"/>
    <w:rsid w:val="000F4620"/>
    <w:rsid w:val="0010006E"/>
    <w:rsid w:val="001045A8"/>
    <w:rsid w:val="00114A91"/>
    <w:rsid w:val="001427E1"/>
    <w:rsid w:val="001447A3"/>
    <w:rsid w:val="00163668"/>
    <w:rsid w:val="00171566"/>
    <w:rsid w:val="00174676"/>
    <w:rsid w:val="001755A8"/>
    <w:rsid w:val="00184014"/>
    <w:rsid w:val="00192008"/>
    <w:rsid w:val="001B16DA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48CA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2DA9"/>
    <w:rsid w:val="00316DFF"/>
    <w:rsid w:val="00325B57"/>
    <w:rsid w:val="00330AF2"/>
    <w:rsid w:val="00336056"/>
    <w:rsid w:val="003544E1"/>
    <w:rsid w:val="00366398"/>
    <w:rsid w:val="00377F4A"/>
    <w:rsid w:val="003A0632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654CB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0028F"/>
    <w:rsid w:val="00510392"/>
    <w:rsid w:val="00513E2A"/>
    <w:rsid w:val="00566A35"/>
    <w:rsid w:val="0056701E"/>
    <w:rsid w:val="005740D7"/>
    <w:rsid w:val="00581AC8"/>
    <w:rsid w:val="005A0F26"/>
    <w:rsid w:val="005A1B10"/>
    <w:rsid w:val="005A6850"/>
    <w:rsid w:val="005B1B1B"/>
    <w:rsid w:val="005B4A59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86AB0"/>
    <w:rsid w:val="00692703"/>
    <w:rsid w:val="00693510"/>
    <w:rsid w:val="006A1962"/>
    <w:rsid w:val="006A624B"/>
    <w:rsid w:val="006B5D48"/>
    <w:rsid w:val="006B7D7B"/>
    <w:rsid w:val="006C1A5E"/>
    <w:rsid w:val="006C492E"/>
    <w:rsid w:val="006D65FA"/>
    <w:rsid w:val="006E1507"/>
    <w:rsid w:val="00712D8B"/>
    <w:rsid w:val="00724D06"/>
    <w:rsid w:val="007273B7"/>
    <w:rsid w:val="00733E0A"/>
    <w:rsid w:val="0074403D"/>
    <w:rsid w:val="00746D44"/>
    <w:rsid w:val="007538DC"/>
    <w:rsid w:val="00757803"/>
    <w:rsid w:val="00777AB8"/>
    <w:rsid w:val="0079206B"/>
    <w:rsid w:val="00796076"/>
    <w:rsid w:val="007B51F6"/>
    <w:rsid w:val="007C0566"/>
    <w:rsid w:val="007C606B"/>
    <w:rsid w:val="007E0D04"/>
    <w:rsid w:val="007E6A61"/>
    <w:rsid w:val="00801140"/>
    <w:rsid w:val="00803404"/>
    <w:rsid w:val="00834955"/>
    <w:rsid w:val="00855B59"/>
    <w:rsid w:val="00860461"/>
    <w:rsid w:val="0086487C"/>
    <w:rsid w:val="00870B20"/>
    <w:rsid w:val="008829F8"/>
    <w:rsid w:val="00884FCC"/>
    <w:rsid w:val="00885897"/>
    <w:rsid w:val="008A0B93"/>
    <w:rsid w:val="008A6538"/>
    <w:rsid w:val="008C7056"/>
    <w:rsid w:val="008F3B14"/>
    <w:rsid w:val="009002E0"/>
    <w:rsid w:val="00901899"/>
    <w:rsid w:val="0090344B"/>
    <w:rsid w:val="00905715"/>
    <w:rsid w:val="0091321E"/>
    <w:rsid w:val="00913946"/>
    <w:rsid w:val="0092726B"/>
    <w:rsid w:val="009361BA"/>
    <w:rsid w:val="00944F78"/>
    <w:rsid w:val="00947C5E"/>
    <w:rsid w:val="009510E7"/>
    <w:rsid w:val="00952C89"/>
    <w:rsid w:val="009571D8"/>
    <w:rsid w:val="00960DF2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33FA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A5D0B"/>
    <w:rsid w:val="00AB32F8"/>
    <w:rsid w:val="00AB610B"/>
    <w:rsid w:val="00AD360E"/>
    <w:rsid w:val="00AD40FB"/>
    <w:rsid w:val="00AD782D"/>
    <w:rsid w:val="00AE7650"/>
    <w:rsid w:val="00B10EBE"/>
    <w:rsid w:val="00B236F1"/>
    <w:rsid w:val="00B50F99"/>
    <w:rsid w:val="00B51D1B"/>
    <w:rsid w:val="00B540F4"/>
    <w:rsid w:val="00B60FD0"/>
    <w:rsid w:val="00B622DF"/>
    <w:rsid w:val="00B6332A"/>
    <w:rsid w:val="00B81760"/>
    <w:rsid w:val="00B83B96"/>
    <w:rsid w:val="00B8494C"/>
    <w:rsid w:val="00BA0D22"/>
    <w:rsid w:val="00BA1546"/>
    <w:rsid w:val="00BB4E51"/>
    <w:rsid w:val="00BD431F"/>
    <w:rsid w:val="00BE423E"/>
    <w:rsid w:val="00BF61AC"/>
    <w:rsid w:val="00C126BA"/>
    <w:rsid w:val="00C455D9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7C84"/>
    <w:rsid w:val="00D305E5"/>
    <w:rsid w:val="00D37CD3"/>
    <w:rsid w:val="00D66A52"/>
    <w:rsid w:val="00D66EFA"/>
    <w:rsid w:val="00D72A2D"/>
    <w:rsid w:val="00D9521A"/>
    <w:rsid w:val="00DA3914"/>
    <w:rsid w:val="00DA59AA"/>
    <w:rsid w:val="00DB0D2D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03822"/>
    <w:rsid w:val="00E14498"/>
    <w:rsid w:val="00E2397A"/>
    <w:rsid w:val="00E254DB"/>
    <w:rsid w:val="00E300FC"/>
    <w:rsid w:val="00E362DB"/>
    <w:rsid w:val="00E44AA5"/>
    <w:rsid w:val="00E5632B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33D7"/>
    <w:rsid w:val="00EF44B5"/>
    <w:rsid w:val="00EF51D9"/>
    <w:rsid w:val="00F130DD"/>
    <w:rsid w:val="00F24884"/>
    <w:rsid w:val="00F476C4"/>
    <w:rsid w:val="00F61DF9"/>
    <w:rsid w:val="00F753F2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0388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4D90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3822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E44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ineduisraele" TargetMode="External"/><Relationship Id="rId13" Type="http://schemas.openxmlformats.org/officeDocument/2006/relationships/hyperlink" Target="https://adscerts.com/scholar/48D91900EE5AE64" TargetMode="External"/><Relationship Id="rId1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yperlink" Target="mailto:Chineduisraele@gmail.com" TargetMode="External"/><Relationship Id="rId12" Type="http://schemas.openxmlformats.org/officeDocument/2006/relationships/hyperlink" Target="https://voom.netlify.ap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fashionistablog.netlify.app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riendlee.netlify.app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hineduisraele.netlify.app" TargetMode="Externa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inedu%20Emeka\Desktop\Main%20Projects\resume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0B4CF02F2204C12BE286F375C7745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DC67C-10DA-4AC1-A93D-3EF3233CE97D}"/>
      </w:docPartPr>
      <w:docPartBody>
        <w:p w:rsidR="00000000" w:rsidRDefault="00E37EA3" w:rsidP="00E37EA3">
          <w:pPr>
            <w:pStyle w:val="B0B4CF02F2204C12BE286F375C774586"/>
          </w:pPr>
          <w:r w:rsidRPr="00CF1A49">
            <w:t>·</w:t>
          </w:r>
        </w:p>
      </w:docPartBody>
    </w:docPart>
    <w:docPart>
      <w:docPartPr>
        <w:name w:val="D93733EFEE164E2A931FAB694DD02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F1FA0-1536-4CE8-BF9F-074DDF251DF4}"/>
      </w:docPartPr>
      <w:docPartBody>
        <w:p w:rsidR="00000000" w:rsidRDefault="00E37EA3" w:rsidP="00E37EA3">
          <w:pPr>
            <w:pStyle w:val="D93733EFEE164E2A931FAB694DD02F4F"/>
          </w:pPr>
          <w:r w:rsidRPr="00CF1A49">
            <w:t>Email</w:t>
          </w:r>
        </w:p>
      </w:docPartBody>
    </w:docPart>
    <w:docPart>
      <w:docPartPr>
        <w:name w:val="C62CAC04B0D24531ADF4A0EF1628A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7695-14D5-4EF4-8772-F9F77FD91BA2}"/>
      </w:docPartPr>
      <w:docPartBody>
        <w:p w:rsidR="00000000" w:rsidRDefault="00E37EA3" w:rsidP="00E37EA3">
          <w:pPr>
            <w:pStyle w:val="C62CAC04B0D24531ADF4A0EF1628AC65"/>
          </w:pPr>
          <w:r w:rsidRPr="00CF1A49">
            <w:t>·</w:t>
          </w:r>
        </w:p>
      </w:docPartBody>
    </w:docPart>
    <w:docPart>
      <w:docPartPr>
        <w:name w:val="9FF4CA54F2C649F98BBBAC3D5E2DBA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F15234-ADF7-42CB-9C7D-AD241ABF3614}"/>
      </w:docPartPr>
      <w:docPartBody>
        <w:p w:rsidR="00000000" w:rsidRDefault="00E37EA3" w:rsidP="00E37EA3">
          <w:pPr>
            <w:pStyle w:val="9FF4CA54F2C649F98BBBAC3D5E2DBAC3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EA3"/>
    <w:rsid w:val="002A1301"/>
    <w:rsid w:val="00E3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E7E97552D64A0B963E281E649FEEA1">
    <w:name w:val="D3E7E97552D64A0B963E281E649FEEA1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1480F8745D6F491CB237D1D0A943ADF2">
    <w:name w:val="1480F8745D6F491CB237D1D0A943ADF2"/>
  </w:style>
  <w:style w:type="paragraph" w:customStyle="1" w:styleId="19406C3B087341C3828DF0F73F4A8C10">
    <w:name w:val="19406C3B087341C3828DF0F73F4A8C10"/>
  </w:style>
  <w:style w:type="paragraph" w:customStyle="1" w:styleId="0E58C205CDBE43129B649E1BBCF0F2B7">
    <w:name w:val="0E58C205CDBE43129B649E1BBCF0F2B7"/>
  </w:style>
  <w:style w:type="paragraph" w:customStyle="1" w:styleId="0EEC888523C747A1A2E5D30323616059">
    <w:name w:val="0EEC888523C747A1A2E5D30323616059"/>
  </w:style>
  <w:style w:type="paragraph" w:customStyle="1" w:styleId="A105618C6A85428BAA342CB3F47B94FC">
    <w:name w:val="A105618C6A85428BAA342CB3F47B94FC"/>
  </w:style>
  <w:style w:type="paragraph" w:customStyle="1" w:styleId="78F65F084B034643A497C430B52B27CE">
    <w:name w:val="78F65F084B034643A497C430B52B27CE"/>
  </w:style>
  <w:style w:type="paragraph" w:customStyle="1" w:styleId="E4E7127AE67548D09884F65E39796AD1">
    <w:name w:val="E4E7127AE67548D09884F65E39796AD1"/>
  </w:style>
  <w:style w:type="paragraph" w:customStyle="1" w:styleId="B2202F16D0E149BF9E9A5A9E4F5F756E">
    <w:name w:val="B2202F16D0E149BF9E9A5A9E4F5F756E"/>
  </w:style>
  <w:style w:type="paragraph" w:customStyle="1" w:styleId="73335D97500744E7B182811C557AD29D">
    <w:name w:val="73335D97500744E7B182811C557AD29D"/>
  </w:style>
  <w:style w:type="paragraph" w:customStyle="1" w:styleId="A573BF418BDF4EC4A9BC5C332EE094AB">
    <w:name w:val="A573BF418BDF4EC4A9BC5C332EE094AB"/>
  </w:style>
  <w:style w:type="paragraph" w:customStyle="1" w:styleId="A0B89CEA67494B53A3446A10D319AD6C">
    <w:name w:val="A0B89CEA67494B53A3446A10D319AD6C"/>
  </w:style>
  <w:style w:type="paragraph" w:customStyle="1" w:styleId="E484049A24374382A6BB6602026A85BF">
    <w:name w:val="E484049A24374382A6BB6602026A85BF"/>
  </w:style>
  <w:style w:type="paragraph" w:customStyle="1" w:styleId="9935E03D606242F3A14E80E751B3D9A0">
    <w:name w:val="9935E03D606242F3A14E80E751B3D9A0"/>
  </w:style>
  <w:style w:type="paragraph" w:customStyle="1" w:styleId="2D711C89F77443B9A56EADA3BE370179">
    <w:name w:val="2D711C89F77443B9A56EADA3BE370179"/>
  </w:style>
  <w:style w:type="character" w:styleId="SubtleReference">
    <w:name w:val="Subtle Reference"/>
    <w:basedOn w:val="DefaultParagraphFont"/>
    <w:uiPriority w:val="10"/>
    <w:qFormat/>
    <w:rsid w:val="00E37EA3"/>
    <w:rPr>
      <w:b/>
      <w:caps w:val="0"/>
      <w:smallCaps/>
      <w:color w:val="595959" w:themeColor="text1" w:themeTint="A6"/>
    </w:rPr>
  </w:style>
  <w:style w:type="paragraph" w:customStyle="1" w:styleId="046B125A99774FDEB06298E89CC1A412">
    <w:name w:val="046B125A99774FDEB06298E89CC1A412"/>
  </w:style>
  <w:style w:type="paragraph" w:customStyle="1" w:styleId="63A6F8F437424F85ACB67F0F4E7A25F4">
    <w:name w:val="63A6F8F437424F85ACB67F0F4E7A25F4"/>
  </w:style>
  <w:style w:type="paragraph" w:customStyle="1" w:styleId="7E1B41F75B994A98ACD1EDA1A3BD8E05">
    <w:name w:val="7E1B41F75B994A98ACD1EDA1A3BD8E05"/>
  </w:style>
  <w:style w:type="paragraph" w:customStyle="1" w:styleId="B8FDC6FB20A444F1A062355D23AAEE69">
    <w:name w:val="B8FDC6FB20A444F1A062355D23AAEE69"/>
  </w:style>
  <w:style w:type="paragraph" w:customStyle="1" w:styleId="B4A3AB27BB7542AFBDDD0B678D2AB59D">
    <w:name w:val="B4A3AB27BB7542AFBDDD0B678D2AB59D"/>
  </w:style>
  <w:style w:type="paragraph" w:customStyle="1" w:styleId="4CF862CFA817427880B681DF8EA439F0">
    <w:name w:val="4CF862CFA817427880B681DF8EA439F0"/>
  </w:style>
  <w:style w:type="paragraph" w:customStyle="1" w:styleId="9DE62F23DB2148279DB12C61DBC0145F">
    <w:name w:val="9DE62F23DB2148279DB12C61DBC0145F"/>
  </w:style>
  <w:style w:type="paragraph" w:customStyle="1" w:styleId="B6472D1990EF46098745BE76F4EE10B3">
    <w:name w:val="B6472D1990EF46098745BE76F4EE10B3"/>
  </w:style>
  <w:style w:type="paragraph" w:customStyle="1" w:styleId="5094302A0E8E4D1EA020DFED0BE66186">
    <w:name w:val="5094302A0E8E4D1EA020DFED0BE66186"/>
  </w:style>
  <w:style w:type="paragraph" w:customStyle="1" w:styleId="D2FD7EC35BDB4407B1E56D7BBC0ED636">
    <w:name w:val="D2FD7EC35BDB4407B1E56D7BBC0ED636"/>
  </w:style>
  <w:style w:type="paragraph" w:customStyle="1" w:styleId="61B4EE020332478AB8F311C0FC271CCE">
    <w:name w:val="61B4EE020332478AB8F311C0FC271CCE"/>
  </w:style>
  <w:style w:type="paragraph" w:customStyle="1" w:styleId="ECBF232FD9AE4EC98B3F28540F9AFC9F">
    <w:name w:val="ECBF232FD9AE4EC98B3F28540F9AFC9F"/>
  </w:style>
  <w:style w:type="paragraph" w:customStyle="1" w:styleId="28FB337D12884632A221DC9922A4CFB2">
    <w:name w:val="28FB337D12884632A221DC9922A4CFB2"/>
  </w:style>
  <w:style w:type="paragraph" w:customStyle="1" w:styleId="BC780A18A8F84180803D611CDEDBEC87">
    <w:name w:val="BC780A18A8F84180803D611CDEDBEC87"/>
  </w:style>
  <w:style w:type="paragraph" w:customStyle="1" w:styleId="55C92DB7B0004897885C31D7F71D19C2">
    <w:name w:val="55C92DB7B0004897885C31D7F71D19C2"/>
  </w:style>
  <w:style w:type="paragraph" w:customStyle="1" w:styleId="6358F78B0BD149AAA36FCFD423CBADB8">
    <w:name w:val="6358F78B0BD149AAA36FCFD423CBADB8"/>
  </w:style>
  <w:style w:type="paragraph" w:customStyle="1" w:styleId="AEB344F59019464E974C9547DEE54400">
    <w:name w:val="AEB344F59019464E974C9547DEE54400"/>
  </w:style>
  <w:style w:type="paragraph" w:customStyle="1" w:styleId="0F09391E6EC14887B259CDE203A5EE87">
    <w:name w:val="0F09391E6EC14887B259CDE203A5EE87"/>
  </w:style>
  <w:style w:type="paragraph" w:customStyle="1" w:styleId="D4753705ABB742E290E4EDCAC1C62943">
    <w:name w:val="D4753705ABB742E290E4EDCAC1C62943"/>
  </w:style>
  <w:style w:type="paragraph" w:customStyle="1" w:styleId="E85B8C3D7C4C4A4BABED2AB360A401C0">
    <w:name w:val="E85B8C3D7C4C4A4BABED2AB360A401C0"/>
  </w:style>
  <w:style w:type="paragraph" w:customStyle="1" w:styleId="DF4C226253BE48D5A4C95A96CD437872">
    <w:name w:val="DF4C226253BE48D5A4C95A96CD437872"/>
  </w:style>
  <w:style w:type="paragraph" w:customStyle="1" w:styleId="197ADD393E734196B7E9F98332899B0F">
    <w:name w:val="197ADD393E734196B7E9F98332899B0F"/>
  </w:style>
  <w:style w:type="paragraph" w:customStyle="1" w:styleId="62EDB44160BD41B1905301020DB7B456">
    <w:name w:val="62EDB44160BD41B1905301020DB7B456"/>
  </w:style>
  <w:style w:type="paragraph" w:customStyle="1" w:styleId="C87477C3856A45AEAF51DF47DD0B73F3">
    <w:name w:val="C87477C3856A45AEAF51DF47DD0B73F3"/>
  </w:style>
  <w:style w:type="paragraph" w:customStyle="1" w:styleId="F08F21F6F4214221A1D6272E28DB7EE5">
    <w:name w:val="F08F21F6F4214221A1D6272E28DB7EE5"/>
  </w:style>
  <w:style w:type="paragraph" w:customStyle="1" w:styleId="128DED92D2DC467D8AA04BB266EC0118">
    <w:name w:val="128DED92D2DC467D8AA04BB266EC0118"/>
  </w:style>
  <w:style w:type="paragraph" w:customStyle="1" w:styleId="233ADE7A6CA94E70B8F4FDE1664D6FDA">
    <w:name w:val="233ADE7A6CA94E70B8F4FDE1664D6FDA"/>
    <w:rsid w:val="00E37EA3"/>
  </w:style>
  <w:style w:type="paragraph" w:customStyle="1" w:styleId="A0AE1E3451D64D94A925589C2E0DD0C8">
    <w:name w:val="A0AE1E3451D64D94A925589C2E0DD0C8"/>
    <w:rsid w:val="00E37EA3"/>
  </w:style>
  <w:style w:type="paragraph" w:customStyle="1" w:styleId="4323887F051F4FD9987154D3A8BDA52B">
    <w:name w:val="4323887F051F4FD9987154D3A8BDA52B"/>
    <w:rsid w:val="00E37EA3"/>
  </w:style>
  <w:style w:type="paragraph" w:customStyle="1" w:styleId="32D66024E82C4B2C84ADE9BD8D96BD83">
    <w:name w:val="32D66024E82C4B2C84ADE9BD8D96BD83"/>
    <w:rsid w:val="00E37EA3"/>
  </w:style>
  <w:style w:type="paragraph" w:customStyle="1" w:styleId="5E1980BD3DED41C6847939DF97C89793">
    <w:name w:val="5E1980BD3DED41C6847939DF97C89793"/>
    <w:rsid w:val="00E37EA3"/>
  </w:style>
  <w:style w:type="paragraph" w:customStyle="1" w:styleId="FBC77040C43C4D9A9886D7DEAD22A704">
    <w:name w:val="FBC77040C43C4D9A9886D7DEAD22A704"/>
    <w:rsid w:val="00E37EA3"/>
  </w:style>
  <w:style w:type="paragraph" w:customStyle="1" w:styleId="B0D05BD1D3054143AF03F4B4F32DBCAE">
    <w:name w:val="B0D05BD1D3054143AF03F4B4F32DBCAE"/>
    <w:rsid w:val="00E37EA3"/>
  </w:style>
  <w:style w:type="paragraph" w:customStyle="1" w:styleId="D222834EC8B84D4EBCAC2698871D0709">
    <w:name w:val="D222834EC8B84D4EBCAC2698871D0709"/>
    <w:rsid w:val="00E37EA3"/>
  </w:style>
  <w:style w:type="paragraph" w:customStyle="1" w:styleId="41999904E08446728F7E5F520DE46756">
    <w:name w:val="41999904E08446728F7E5F520DE46756"/>
    <w:rsid w:val="00E37EA3"/>
  </w:style>
  <w:style w:type="paragraph" w:customStyle="1" w:styleId="E2555B211B8346138D50F0FB938AA91B">
    <w:name w:val="E2555B211B8346138D50F0FB938AA91B"/>
    <w:rsid w:val="00E37EA3"/>
  </w:style>
  <w:style w:type="paragraph" w:customStyle="1" w:styleId="E8813CBF867749378738EFB5778B2CDD">
    <w:name w:val="E8813CBF867749378738EFB5778B2CDD"/>
    <w:rsid w:val="00E37EA3"/>
  </w:style>
  <w:style w:type="paragraph" w:customStyle="1" w:styleId="67DE223F84A144FDA72608DA942EEDC3">
    <w:name w:val="67DE223F84A144FDA72608DA942EEDC3"/>
    <w:rsid w:val="00E37EA3"/>
  </w:style>
  <w:style w:type="paragraph" w:customStyle="1" w:styleId="348B286A96AF4D2EB9FE2438125E9648">
    <w:name w:val="348B286A96AF4D2EB9FE2438125E9648"/>
    <w:rsid w:val="00E37EA3"/>
  </w:style>
  <w:style w:type="paragraph" w:customStyle="1" w:styleId="60F727A9DF464F8D84E4D92058110A29">
    <w:name w:val="60F727A9DF464F8D84E4D92058110A29"/>
    <w:rsid w:val="00E37EA3"/>
  </w:style>
  <w:style w:type="paragraph" w:customStyle="1" w:styleId="639AC19C39E84261BC081F643CB0755C">
    <w:name w:val="639AC19C39E84261BC081F643CB0755C"/>
    <w:rsid w:val="00E37EA3"/>
  </w:style>
  <w:style w:type="paragraph" w:customStyle="1" w:styleId="048F7636A2B846E285F830528E66BF32">
    <w:name w:val="048F7636A2B846E285F830528E66BF32"/>
    <w:rsid w:val="00E37EA3"/>
  </w:style>
  <w:style w:type="paragraph" w:customStyle="1" w:styleId="FFE4110629394DC19636E5B2E3A2EB23">
    <w:name w:val="FFE4110629394DC19636E5B2E3A2EB23"/>
    <w:rsid w:val="00E37EA3"/>
  </w:style>
  <w:style w:type="paragraph" w:customStyle="1" w:styleId="A901DA90EDAA40E2AFC8CBEFBAACEC73">
    <w:name w:val="A901DA90EDAA40E2AFC8CBEFBAACEC73"/>
    <w:rsid w:val="00E37EA3"/>
  </w:style>
  <w:style w:type="paragraph" w:customStyle="1" w:styleId="A590283767B24461A244C848E81B9E2A">
    <w:name w:val="A590283767B24461A244C848E81B9E2A"/>
    <w:rsid w:val="00E37EA3"/>
  </w:style>
  <w:style w:type="paragraph" w:customStyle="1" w:styleId="5501477525D3402B92131D48EEB2219C">
    <w:name w:val="5501477525D3402B92131D48EEB2219C"/>
    <w:rsid w:val="00E37EA3"/>
  </w:style>
  <w:style w:type="paragraph" w:customStyle="1" w:styleId="832AF8644B634656BA437D7B3B910146">
    <w:name w:val="832AF8644B634656BA437D7B3B910146"/>
    <w:rsid w:val="00E37EA3"/>
  </w:style>
  <w:style w:type="paragraph" w:customStyle="1" w:styleId="72DE1E3EDC8C48B49FEC955494FA9C64">
    <w:name w:val="72DE1E3EDC8C48B49FEC955494FA9C64"/>
    <w:rsid w:val="00E37EA3"/>
  </w:style>
  <w:style w:type="paragraph" w:customStyle="1" w:styleId="1D72084508A84A8DB0629187D21BDD07">
    <w:name w:val="1D72084508A84A8DB0629187D21BDD07"/>
    <w:rsid w:val="00E37EA3"/>
  </w:style>
  <w:style w:type="paragraph" w:customStyle="1" w:styleId="B0B4CF02F2204C12BE286F375C774586">
    <w:name w:val="B0B4CF02F2204C12BE286F375C774586"/>
    <w:rsid w:val="00E37EA3"/>
  </w:style>
  <w:style w:type="paragraph" w:customStyle="1" w:styleId="D93733EFEE164E2A931FAB694DD02F4F">
    <w:name w:val="D93733EFEE164E2A931FAB694DD02F4F"/>
    <w:rsid w:val="00E37EA3"/>
  </w:style>
  <w:style w:type="paragraph" w:customStyle="1" w:styleId="C62CAC04B0D24531ADF4A0EF1628AC65">
    <w:name w:val="C62CAC04B0D24531ADF4A0EF1628AC65"/>
    <w:rsid w:val="00E37EA3"/>
  </w:style>
  <w:style w:type="paragraph" w:customStyle="1" w:styleId="9FF4CA54F2C649F98BBBAC3D5E2DBAC3">
    <w:name w:val="9FF4CA54F2C649F98BBBAC3D5E2DBAC3"/>
    <w:rsid w:val="00E37E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0</TotalTime>
  <Pages>2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2022-06-08T17:17:00Z</dcterms:created>
  <dcterms:modified xsi:type="dcterms:W3CDTF">2022-06-08T22:09:00Z</dcterms:modified>
  <cp:category/>
</cp:coreProperties>
</file>